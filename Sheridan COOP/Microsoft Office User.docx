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64C39F14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CCE6E58F530C34BB683D51253700F0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Content>
              <w:p w14:paraId="671866D5" w14:textId="4512D3FE" w:rsidR="00B93310" w:rsidRPr="005152F2" w:rsidRDefault="000C1FA1" w:rsidP="003856C9">
                <w:pPr>
                  <w:pStyle w:val="Heading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32BE927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E2DEBDF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5FD9E3A" wp14:editId="1DAC0990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137D0AD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7E512E67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405D1DF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8FD35161EA588147AB28FBA55059FDC2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tr w:rsidR="00441EB9" w:rsidRPr="005152F2" w14:paraId="18619C12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0B6E0FD2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6BF7A1C4" wp14:editId="1605CED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A367A2E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530604B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73AD1B87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A454C525A86EFD41B4F11AFA51FE6BC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14:paraId="7ACC5F4C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28EF2E35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7DD0ADC" wp14:editId="75F6845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69826C22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E90141B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0D70E1B8" w14:textId="77777777" w:rsidR="00441EB9" w:rsidRDefault="00000000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34D8535CE1AFC948BB180C84C508C509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14:paraId="592559C4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3860157E" w14:textId="77777777" w:rsidR="00441EB9" w:rsidRPr="00441EB9" w:rsidRDefault="0000000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5B5DBC68A67F3F448AADBCD324A26B14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14:paraId="0E581DD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08F189A0" w14:textId="77777777" w:rsidR="002C77B9" w:rsidRDefault="0000000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2B82AA02E58D7C47979D88D7A041881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2B7747">
                        <w:t>Objective</w:t>
                      </w:r>
                    </w:sdtContent>
                  </w:sdt>
                </w:p>
                <w:p w14:paraId="3539754D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D3F14EF" wp14:editId="4812D1E4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60F3E1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7855CAF5" w14:textId="77777777" w:rsidR="005A7E57" w:rsidRDefault="0000000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EA431FCDB0112246920677C40268B5D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A7E57" w:rsidRPr="007B2F5C">
                        <w:t>To get s</w:t>
                      </w:r>
                      <w:r w:rsidR="00D11C4D">
                        <w:t>tarted, click placeholder text</w:t>
                      </w:r>
                      <w:r w:rsidR="005A7E57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463463" w:rsidRPr="005152F2" w14:paraId="1FC5AF0D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657E0FFB" w14:textId="77777777" w:rsidR="005A7E57" w:rsidRDefault="0000000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6D3140DD1346EA4E8DC1AC7851BA380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Skills</w:t>
                      </w:r>
                    </w:sdtContent>
                  </w:sdt>
                </w:p>
                <w:p w14:paraId="3037FD9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150AF318" wp14:editId="601C9C56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A93766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98328425A7B0A54FB66BF16299E8FEA5"/>
                    </w:placeholder>
                    <w:temporary/>
                    <w:showingPlcHdr/>
                    <w15:appearance w15:val="hidden"/>
                  </w:sdtPr>
                  <w:sdtContent>
                    <w:p w14:paraId="6F07F818" w14:textId="77777777" w:rsidR="00463463" w:rsidRPr="005152F2" w:rsidRDefault="007B2F5C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7DD942A3" w14:textId="77777777" w:rsidR="00B93310" w:rsidRPr="005152F2" w:rsidRDefault="00B93310" w:rsidP="003856C9"/>
        </w:tc>
        <w:tc>
          <w:tcPr>
            <w:tcW w:w="723" w:type="dxa"/>
          </w:tcPr>
          <w:p w14:paraId="12DE5AE8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77C52E8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77523B23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09437C08134F14DBD152D5096D8439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8B3AB26" w14:textId="77777777" w:rsidR="008F6337" w:rsidRPr="0043426C" w:rsidRDefault="00000000" w:rsidP="002B3890">
                  <w:pPr>
                    <w:pStyle w:val="Heading4"/>
                  </w:pPr>
                  <w:sdt>
                    <w:sdtPr>
                      <w:alias w:val="Enter job title and company:"/>
                      <w:tag w:val="Enter job title and company:"/>
                      <w:id w:val="287256568"/>
                      <w:placeholder>
                        <w:docPart w:val="618DEA6DC5FF74419FB9CF72C934DE3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43426C">
                        <w:t>Job Title/Company</w:t>
                      </w:r>
                    </w:sdtContent>
                  </w:sdt>
                </w:p>
                <w:p w14:paraId="0FB986D5" w14:textId="77777777" w:rsidR="008F6337" w:rsidRPr="005152F2" w:rsidRDefault="00000000" w:rsidP="008F6337">
                  <w:pPr>
                    <w:pStyle w:val="Heading5"/>
                  </w:pPr>
                  <w:sdt>
                    <w:sdtPr>
                      <w:alias w:val="Enter dates from - to:"/>
                      <w:tag w:val="Enter dates from - to:"/>
                      <w:id w:val="-1914612906"/>
                      <w:placeholder>
                        <w:docPart w:val="1139DF03D215474F93D9B3F627E4003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>
                        <w:t>Dates From – To</w:t>
                      </w:r>
                    </w:sdtContent>
                  </w:sdt>
                </w:p>
                <w:sdt>
                  <w:sdtPr>
                    <w:alias w:val="Enter job details:"/>
                    <w:tag w:val="Enter job details:"/>
                    <w:id w:val="564761840"/>
                    <w:placeholder>
                      <w:docPart w:val="169E3535FB26C642941118F8EFB5749E"/>
                    </w:placeholder>
                    <w:temporary/>
                    <w:showingPlcHdr/>
                    <w15:appearance w15:val="hidden"/>
                  </w:sdtPr>
                  <w:sdtContent>
                    <w:p w14:paraId="5B764B6E" w14:textId="77777777" w:rsidR="008F6337" w:rsidRDefault="007B2F5C" w:rsidP="008F6337">
                      <w:r w:rsidRPr="007B2F5C">
                        <w:t>Summarize your key responsibilities, leadership, and most stellar accomplishments.</w:t>
                      </w:r>
                      <w:r w:rsidR="00832F81">
                        <w:t xml:space="preserve"> </w:t>
                      </w:r>
                      <w:r w:rsidR="00832F81"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:"/>
                    <w:tag w:val="Enter job title and company:"/>
                    <w:id w:val="1612239417"/>
                    <w:placeholder>
                      <w:docPart w:val="E45F1080A0C02948BA90EBC1C24F44E9"/>
                    </w:placeholder>
                    <w:temporary/>
                    <w:showingPlcHdr/>
                    <w15:appearance w15:val="hidden"/>
                  </w:sdtPr>
                  <w:sdtContent>
                    <w:p w14:paraId="6438A1B0" w14:textId="77777777" w:rsidR="007B2F5C" w:rsidRPr="0043426C" w:rsidRDefault="007B2F5C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sdt>
                  <w:sdtPr>
                    <w:alias w:val="Enter dates from - to:"/>
                    <w:tag w:val="Enter dates from - to:"/>
                    <w:id w:val="998615550"/>
                    <w:placeholder>
                      <w:docPart w:val="BECEE8B50B43BC4E8E99BA7711B624D0"/>
                    </w:placeholder>
                    <w:temporary/>
                    <w:showingPlcHdr/>
                    <w15:appearance w15:val="hidden"/>
                  </w:sdtPr>
                  <w:sdtContent>
                    <w:p w14:paraId="6B9FB7E6" w14:textId="77777777" w:rsidR="007B2F5C" w:rsidRPr="005152F2" w:rsidRDefault="007B2F5C" w:rsidP="007B2F5C">
                      <w:pPr>
                        <w:pStyle w:val="Heading5"/>
                      </w:pPr>
                      <w:r>
                        <w:t>Dates From – To</w:t>
                      </w:r>
                    </w:p>
                  </w:sdtContent>
                </w:sdt>
                <w:sdt>
                  <w:sdtPr>
                    <w:alias w:val="Enter more job details:"/>
                    <w:tag w:val="Enter more job details:"/>
                    <w:id w:val="-423336076"/>
                    <w:placeholder>
                      <w:docPart w:val="06920B016903494690E97FC97E19CCFC"/>
                    </w:placeholder>
                    <w:temporary/>
                    <w:showingPlcHdr/>
                    <w15:appearance w15:val="hidden"/>
                  </w:sdtPr>
                  <w:sdtContent>
                    <w:p w14:paraId="695EE006" w14:textId="77777777" w:rsidR="008F6337" w:rsidRDefault="00473EF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8F6337" w14:paraId="6842F97B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6297D866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798E081658D90040A1E258709DCD21D7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sdt>
                  <w:sdtPr>
                    <w:alias w:val="Degree / Date Earned:"/>
                    <w:tag w:val="Degree / Date Earned:"/>
                    <w:id w:val="634905938"/>
                    <w:placeholder>
                      <w:docPart w:val="D67448ECB7FA754BB5053B6B6DCB22E8"/>
                    </w:placeholder>
                    <w:temporary/>
                    <w:showingPlcHdr/>
                    <w15:appearance w15:val="hidden"/>
                  </w:sdtPr>
                  <w:sdtContent>
                    <w:p w14:paraId="7655A096" w14:textId="77777777" w:rsidR="007B2F5C" w:rsidRPr="0043426C" w:rsidRDefault="007B2F5C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School:"/>
                    <w:tag w:val="School:"/>
                    <w:id w:val="-741416646"/>
                    <w:placeholder>
                      <w:docPart w:val="BFE87C2350A0A849BC76CF49A646A694"/>
                    </w:placeholder>
                    <w:temporary/>
                    <w:showingPlcHdr/>
                    <w15:appearance w15:val="hidden"/>
                  </w:sdtPr>
                  <w:sdtContent>
                    <w:p w14:paraId="4DFE8B09" w14:textId="77777777" w:rsidR="007B2F5C" w:rsidRPr="005152F2" w:rsidRDefault="007B2F5C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3928AB5E" w14:textId="77777777" w:rsidR="008F6337" w:rsidRDefault="00000000" w:rsidP="007B2F5C">
                  <w:sdt>
                    <w:sdtPr>
                      <w:alias w:val="Education details:"/>
                      <w:tag w:val="Education details:"/>
                      <w:id w:val="-670642327"/>
                      <w:placeholder>
                        <w:docPart w:val="E67054F47DAA61479B981773A88D56BF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7B2F5C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8F6337" w14:paraId="472B4459" w14:textId="77777777" w:rsidTr="00B85871">
              <w:tc>
                <w:tcPr>
                  <w:tcW w:w="5191" w:type="dxa"/>
                </w:tcPr>
                <w:p w14:paraId="6C69D6B2" w14:textId="77777777" w:rsidR="008F6337" w:rsidRPr="005152F2" w:rsidRDefault="0000000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361701A2BD078244B73393B44E1708C6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CBFFCFE9D3F22479391E6C77C0312D3"/>
                    </w:placeholder>
                    <w:temporary/>
                    <w:showingPlcHdr/>
                    <w15:appearance w15:val="hidden"/>
                  </w:sdtPr>
                  <w:sdtContent>
                    <w:p w14:paraId="335E63E6" w14:textId="77777777" w:rsidR="008F6337" w:rsidRDefault="007B2F5C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61E9E358" w14:textId="77777777" w:rsidR="008F6337" w:rsidRPr="005152F2" w:rsidRDefault="008F6337" w:rsidP="003856C9"/>
        </w:tc>
      </w:tr>
    </w:tbl>
    <w:p w14:paraId="3FBAA2A0" w14:textId="77777777" w:rsidR="00E941EF" w:rsidRDefault="00E941EF" w:rsidP="0019561F">
      <w:pPr>
        <w:pStyle w:val="NoSpacing"/>
      </w:pPr>
    </w:p>
    <w:sectPr w:rsidR="00E941EF" w:rsidSect="00FE20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1D4F" w14:textId="77777777" w:rsidR="00CB495E" w:rsidRDefault="00CB495E" w:rsidP="003856C9">
      <w:pPr>
        <w:spacing w:after="0" w:line="240" w:lineRule="auto"/>
      </w:pPr>
      <w:r>
        <w:separator/>
      </w:r>
    </w:p>
  </w:endnote>
  <w:endnote w:type="continuationSeparator" w:id="0">
    <w:p w14:paraId="29054030" w14:textId="77777777" w:rsidR="00CB495E" w:rsidRDefault="00CB495E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BD29A" w14:textId="77777777" w:rsidR="000C1FA1" w:rsidRDefault="000C1F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75A2D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359B2CBC" wp14:editId="1D100B4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57FC5E2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1BnfBkAAGe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805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625FD705" wp14:editId="11C8C5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D1FC783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8715" w14:textId="77777777" w:rsidR="00CB495E" w:rsidRDefault="00CB495E" w:rsidP="003856C9">
      <w:pPr>
        <w:spacing w:after="0" w:line="240" w:lineRule="auto"/>
      </w:pPr>
      <w:r>
        <w:separator/>
      </w:r>
    </w:p>
  </w:footnote>
  <w:footnote w:type="continuationSeparator" w:id="0">
    <w:p w14:paraId="10A710F3" w14:textId="77777777" w:rsidR="00CB495E" w:rsidRDefault="00CB495E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81CB3" w14:textId="77777777" w:rsidR="000C1FA1" w:rsidRDefault="000C1F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562B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4506FEC" wp14:editId="1CE26DC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75D8534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986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B8D7A9D" wp14:editId="4DA5880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CA221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FA1"/>
    <w:rsid w:val="00052BE1"/>
    <w:rsid w:val="0007412A"/>
    <w:rsid w:val="000C1FA1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86F0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B495E"/>
    <w:rsid w:val="00CE6306"/>
    <w:rsid w:val="00D11C4D"/>
    <w:rsid w:val="00D5067A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24082"/>
  <w15:chartTrackingRefBased/>
  <w15:docId w15:val="{AC30EA53-1456-9448-8836-809EEA9B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anjeetsingh/Library/Containers/com.microsoft.Word/Data/Library/Application%20Support/Microsoft/Office/16.0/DTS/Search/%7bCE332C86-56BE-0A47-909F-BF559537DF7F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CCE6E58F530C34BB683D51253700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632E6-EB5C-EB4D-8F20-94AD91E78E2A}"/>
      </w:docPartPr>
      <w:docPartBody>
        <w:p w:rsidR="00000000" w:rsidRDefault="00000000">
          <w:pPr>
            <w:pStyle w:val="3CCE6E58F530C34BB683D51253700F0D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8FD35161EA588147AB28FBA55059F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8305C-4078-1546-980A-70584C12A76D}"/>
      </w:docPartPr>
      <w:docPartBody>
        <w:p w:rsidR="00000000" w:rsidRDefault="00000000">
          <w:pPr>
            <w:pStyle w:val="8FD35161EA588147AB28FBA55059FDC2"/>
          </w:pPr>
          <w:r w:rsidRPr="005152F2">
            <w:t>Email</w:t>
          </w:r>
        </w:p>
      </w:docPartBody>
    </w:docPart>
    <w:docPart>
      <w:docPartPr>
        <w:name w:val="A454C525A86EFD41B4F11AFA51FE6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4A472A-D9EA-524A-B31B-B97B8CD61B28}"/>
      </w:docPartPr>
      <w:docPartBody>
        <w:p w:rsidR="00000000" w:rsidRDefault="00000000">
          <w:pPr>
            <w:pStyle w:val="A454C525A86EFD41B4F11AFA51FE6BC4"/>
          </w:pPr>
          <w:r w:rsidRPr="005152F2">
            <w:t>Telephone</w:t>
          </w:r>
        </w:p>
      </w:docPartBody>
    </w:docPart>
    <w:docPart>
      <w:docPartPr>
        <w:name w:val="34D8535CE1AFC948BB180C84C508C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367A7-C8A2-7B4B-B660-D169C5E2BA5A}"/>
      </w:docPartPr>
      <w:docPartBody>
        <w:p w:rsidR="00000000" w:rsidRDefault="00000000">
          <w:pPr>
            <w:pStyle w:val="34D8535CE1AFC948BB180C84C508C509"/>
          </w:pPr>
          <w:r w:rsidRPr="003053D9">
            <w:t>LinkedIn URL</w:t>
          </w:r>
        </w:p>
      </w:docPartBody>
    </w:docPart>
    <w:docPart>
      <w:docPartPr>
        <w:name w:val="5B5DBC68A67F3F448AADBCD324A26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D44D9-5ED1-6445-92E1-D4B3790547D4}"/>
      </w:docPartPr>
      <w:docPartBody>
        <w:p w:rsidR="00000000" w:rsidRDefault="00000000">
          <w:pPr>
            <w:pStyle w:val="5B5DBC68A67F3F448AADBCD324A26B14"/>
          </w:pPr>
          <w:r w:rsidRPr="005152F2">
            <w:t>Link to other online properties: Portfolio/Website/Blog</w:t>
          </w:r>
        </w:p>
      </w:docPartBody>
    </w:docPart>
    <w:docPart>
      <w:docPartPr>
        <w:name w:val="2B82AA02E58D7C47979D88D7A0418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74FB5-EB73-4945-9DB9-A591FB36D233}"/>
      </w:docPartPr>
      <w:docPartBody>
        <w:p w:rsidR="00000000" w:rsidRDefault="00000000">
          <w:pPr>
            <w:pStyle w:val="2B82AA02E58D7C47979D88D7A041881E"/>
          </w:pPr>
          <w:r>
            <w:t>Objective</w:t>
          </w:r>
        </w:p>
      </w:docPartBody>
    </w:docPart>
    <w:docPart>
      <w:docPartPr>
        <w:name w:val="EA431FCDB0112246920677C40268B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6EBE9C-F8F2-D843-A842-ACFC448FB136}"/>
      </w:docPartPr>
      <w:docPartBody>
        <w:p w:rsidR="00000000" w:rsidRDefault="00000000">
          <w:pPr>
            <w:pStyle w:val="EA431FCDB0112246920677C40268B5D6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6D3140DD1346EA4E8DC1AC7851BA3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EF6BD-0BBA-CA46-B507-A091936D21B0}"/>
      </w:docPartPr>
      <w:docPartBody>
        <w:p w:rsidR="00000000" w:rsidRDefault="00000000">
          <w:pPr>
            <w:pStyle w:val="6D3140DD1346EA4E8DC1AC7851BA3801"/>
          </w:pPr>
          <w:r>
            <w:t>Skills</w:t>
          </w:r>
        </w:p>
      </w:docPartBody>
    </w:docPart>
    <w:docPart>
      <w:docPartPr>
        <w:name w:val="98328425A7B0A54FB66BF16299E8F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D87EA-EE64-F649-A752-040D3D2DE9B3}"/>
      </w:docPartPr>
      <w:docPartBody>
        <w:p w:rsidR="00000000" w:rsidRDefault="00000000">
          <w:pPr>
            <w:pStyle w:val="98328425A7B0A54FB66BF16299E8FEA5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09437C08134F14DBD152D5096D8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9C03F-D02A-574B-A1AE-36C7A119B6F3}"/>
      </w:docPartPr>
      <w:docPartBody>
        <w:p w:rsidR="00000000" w:rsidRDefault="00000000">
          <w:pPr>
            <w:pStyle w:val="B09437C08134F14DBD152D5096D84397"/>
          </w:pPr>
          <w:r w:rsidRPr="005152F2">
            <w:t>Experience</w:t>
          </w:r>
        </w:p>
      </w:docPartBody>
    </w:docPart>
    <w:docPart>
      <w:docPartPr>
        <w:name w:val="618DEA6DC5FF74419FB9CF72C934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F60A0-0612-1B42-B782-50ACA7EE29F0}"/>
      </w:docPartPr>
      <w:docPartBody>
        <w:p w:rsidR="00000000" w:rsidRDefault="00000000">
          <w:pPr>
            <w:pStyle w:val="618DEA6DC5FF74419FB9CF72C934DE35"/>
          </w:pPr>
          <w:r w:rsidRPr="0043426C">
            <w:t>Job Title/Company</w:t>
          </w:r>
        </w:p>
      </w:docPartBody>
    </w:docPart>
    <w:docPart>
      <w:docPartPr>
        <w:name w:val="1139DF03D215474F93D9B3F627E40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4DD6D-2AC8-D749-8FD2-E8EA639335A1}"/>
      </w:docPartPr>
      <w:docPartBody>
        <w:p w:rsidR="00000000" w:rsidRDefault="00000000">
          <w:pPr>
            <w:pStyle w:val="1139DF03D215474F93D9B3F627E40036"/>
          </w:pPr>
          <w:r>
            <w:t>Dates From – To</w:t>
          </w:r>
        </w:p>
      </w:docPartBody>
    </w:docPart>
    <w:docPart>
      <w:docPartPr>
        <w:name w:val="169E3535FB26C642941118F8EFB57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4C582-97C2-934A-81E2-ED941919CC8A}"/>
      </w:docPartPr>
      <w:docPartBody>
        <w:p w:rsidR="00000000" w:rsidRDefault="00000000">
          <w:pPr>
            <w:pStyle w:val="169E3535FB26C642941118F8EFB5749E"/>
          </w:pPr>
          <w:r w:rsidRPr="007B2F5C">
            <w:t xml:space="preserve">Summarize your key responsibilities, leadership, and most </w:t>
          </w:r>
          <w:r w:rsidRPr="007B2F5C">
            <w:t>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E45F1080A0C02948BA90EBC1C24F4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E7C90-64DF-8744-94D6-073A9EF95AF0}"/>
      </w:docPartPr>
      <w:docPartBody>
        <w:p w:rsidR="00000000" w:rsidRDefault="00000000">
          <w:pPr>
            <w:pStyle w:val="E45F1080A0C02948BA90EBC1C24F44E9"/>
          </w:pPr>
          <w:r w:rsidRPr="0043426C">
            <w:t>Job Title/Company</w:t>
          </w:r>
        </w:p>
      </w:docPartBody>
    </w:docPart>
    <w:docPart>
      <w:docPartPr>
        <w:name w:val="BECEE8B50B43BC4E8E99BA7711B62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7604-B578-5C48-B40B-6C287D0DCDBE}"/>
      </w:docPartPr>
      <w:docPartBody>
        <w:p w:rsidR="00000000" w:rsidRDefault="00000000">
          <w:pPr>
            <w:pStyle w:val="BECEE8B50B43BC4E8E99BA7711B624D0"/>
          </w:pPr>
          <w:r>
            <w:t>Dates From – To</w:t>
          </w:r>
        </w:p>
      </w:docPartBody>
    </w:docPart>
    <w:docPart>
      <w:docPartPr>
        <w:name w:val="06920B016903494690E97FC97E19C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9C79F-CE6B-3649-B212-5888095D19AE}"/>
      </w:docPartPr>
      <w:docPartBody>
        <w:p w:rsidR="00000000" w:rsidRDefault="00000000">
          <w:pPr>
            <w:pStyle w:val="06920B016903494690E97FC97E19CCFC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798E081658D90040A1E258709DCD2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64FCE-C12B-DF48-98F7-3FB022F5BD9C}"/>
      </w:docPartPr>
      <w:docPartBody>
        <w:p w:rsidR="00000000" w:rsidRDefault="00000000">
          <w:pPr>
            <w:pStyle w:val="798E081658D90040A1E258709DCD21D7"/>
          </w:pPr>
          <w:r w:rsidRPr="005152F2">
            <w:t>Education</w:t>
          </w:r>
        </w:p>
      </w:docPartBody>
    </w:docPart>
    <w:docPart>
      <w:docPartPr>
        <w:name w:val="D67448ECB7FA754BB5053B6B6DCB2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17912-7A94-B34A-8F98-4BD6E2B5892A}"/>
      </w:docPartPr>
      <w:docPartBody>
        <w:p w:rsidR="00000000" w:rsidRDefault="00000000">
          <w:pPr>
            <w:pStyle w:val="D67448ECB7FA754BB5053B6B6DCB22E8"/>
          </w:pPr>
          <w:r w:rsidRPr="0043426C">
            <w:t>Degree / Date Earned</w:t>
          </w:r>
        </w:p>
      </w:docPartBody>
    </w:docPart>
    <w:docPart>
      <w:docPartPr>
        <w:name w:val="BFE87C2350A0A849BC76CF49A646A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CB416-856E-024C-BD7C-441D871F1178}"/>
      </w:docPartPr>
      <w:docPartBody>
        <w:p w:rsidR="00000000" w:rsidRDefault="00000000">
          <w:pPr>
            <w:pStyle w:val="BFE87C2350A0A849BC76CF49A646A694"/>
          </w:pPr>
          <w:r w:rsidRPr="005152F2">
            <w:t>School</w:t>
          </w:r>
        </w:p>
      </w:docPartBody>
    </w:docPart>
    <w:docPart>
      <w:docPartPr>
        <w:name w:val="E67054F47DAA61479B981773A88D5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B788A-79D1-7643-81FC-BBAA12A436CF}"/>
      </w:docPartPr>
      <w:docPartBody>
        <w:p w:rsidR="00000000" w:rsidRDefault="00000000">
          <w:pPr>
            <w:pStyle w:val="E67054F47DAA61479B981773A88D56BF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361701A2BD078244B73393B44E17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A158E-35CB-9143-96F1-842AABFC5E4C}"/>
      </w:docPartPr>
      <w:docPartBody>
        <w:p w:rsidR="00000000" w:rsidRDefault="00000000">
          <w:pPr>
            <w:pStyle w:val="361701A2BD078244B73393B44E1708C6"/>
          </w:pPr>
          <w:r w:rsidRPr="005152F2">
            <w:t>Volunteer Experience or Leadership</w:t>
          </w:r>
        </w:p>
      </w:docPartBody>
    </w:docPart>
    <w:docPart>
      <w:docPartPr>
        <w:name w:val="BCBFFCFE9D3F22479391E6C77C031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1709F-BAE3-1747-92D3-922A827EA8DC}"/>
      </w:docPartPr>
      <w:docPartBody>
        <w:p w:rsidR="00000000" w:rsidRDefault="00000000">
          <w:pPr>
            <w:pStyle w:val="BCBFFCFE9D3F22479391E6C77C0312D3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2A"/>
    <w:rsid w:val="007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CE6E58F530C34BB683D51253700F0D">
    <w:name w:val="3CCE6E58F530C34BB683D51253700F0D"/>
  </w:style>
  <w:style w:type="paragraph" w:customStyle="1" w:styleId="8FD35161EA588147AB28FBA55059FDC2">
    <w:name w:val="8FD35161EA588147AB28FBA55059FDC2"/>
  </w:style>
  <w:style w:type="paragraph" w:customStyle="1" w:styleId="A454C525A86EFD41B4F11AFA51FE6BC4">
    <w:name w:val="A454C525A86EFD41B4F11AFA51FE6BC4"/>
  </w:style>
  <w:style w:type="paragraph" w:customStyle="1" w:styleId="34D8535CE1AFC948BB180C84C508C509">
    <w:name w:val="34D8535CE1AFC948BB180C84C508C509"/>
  </w:style>
  <w:style w:type="paragraph" w:customStyle="1" w:styleId="5B5DBC68A67F3F448AADBCD324A26B14">
    <w:name w:val="5B5DBC68A67F3F448AADBCD324A26B14"/>
  </w:style>
  <w:style w:type="paragraph" w:customStyle="1" w:styleId="2B82AA02E58D7C47979D88D7A041881E">
    <w:name w:val="2B82AA02E58D7C47979D88D7A041881E"/>
  </w:style>
  <w:style w:type="paragraph" w:customStyle="1" w:styleId="EA431FCDB0112246920677C40268B5D6">
    <w:name w:val="EA431FCDB0112246920677C40268B5D6"/>
  </w:style>
  <w:style w:type="paragraph" w:customStyle="1" w:styleId="6D3140DD1346EA4E8DC1AC7851BA3801">
    <w:name w:val="6D3140DD1346EA4E8DC1AC7851BA3801"/>
  </w:style>
  <w:style w:type="paragraph" w:customStyle="1" w:styleId="98328425A7B0A54FB66BF16299E8FEA5">
    <w:name w:val="98328425A7B0A54FB66BF16299E8FEA5"/>
  </w:style>
  <w:style w:type="paragraph" w:customStyle="1" w:styleId="B09437C08134F14DBD152D5096D84397">
    <w:name w:val="B09437C08134F14DBD152D5096D84397"/>
  </w:style>
  <w:style w:type="paragraph" w:customStyle="1" w:styleId="618DEA6DC5FF74419FB9CF72C934DE35">
    <w:name w:val="618DEA6DC5FF74419FB9CF72C934DE35"/>
  </w:style>
  <w:style w:type="paragraph" w:customStyle="1" w:styleId="1139DF03D215474F93D9B3F627E40036">
    <w:name w:val="1139DF03D215474F93D9B3F627E40036"/>
  </w:style>
  <w:style w:type="paragraph" w:customStyle="1" w:styleId="169E3535FB26C642941118F8EFB5749E">
    <w:name w:val="169E3535FB26C642941118F8EFB5749E"/>
  </w:style>
  <w:style w:type="paragraph" w:customStyle="1" w:styleId="E45F1080A0C02948BA90EBC1C24F44E9">
    <w:name w:val="E45F1080A0C02948BA90EBC1C24F44E9"/>
  </w:style>
  <w:style w:type="paragraph" w:customStyle="1" w:styleId="BECEE8B50B43BC4E8E99BA7711B624D0">
    <w:name w:val="BECEE8B50B43BC4E8E99BA7711B624D0"/>
  </w:style>
  <w:style w:type="paragraph" w:customStyle="1" w:styleId="06920B016903494690E97FC97E19CCFC">
    <w:name w:val="06920B016903494690E97FC97E19CCFC"/>
  </w:style>
  <w:style w:type="paragraph" w:customStyle="1" w:styleId="798E081658D90040A1E258709DCD21D7">
    <w:name w:val="798E081658D90040A1E258709DCD21D7"/>
  </w:style>
  <w:style w:type="paragraph" w:customStyle="1" w:styleId="D67448ECB7FA754BB5053B6B6DCB22E8">
    <w:name w:val="D67448ECB7FA754BB5053B6B6DCB22E8"/>
  </w:style>
  <w:style w:type="paragraph" w:customStyle="1" w:styleId="BFE87C2350A0A849BC76CF49A646A694">
    <w:name w:val="BFE87C2350A0A849BC76CF49A646A694"/>
  </w:style>
  <w:style w:type="paragraph" w:customStyle="1" w:styleId="E67054F47DAA61479B981773A88D56BF">
    <w:name w:val="E67054F47DAA61479B981773A88D56BF"/>
  </w:style>
  <w:style w:type="paragraph" w:customStyle="1" w:styleId="361701A2BD078244B73393B44E1708C6">
    <w:name w:val="361701A2BD078244B73393B44E1708C6"/>
  </w:style>
  <w:style w:type="paragraph" w:customStyle="1" w:styleId="BCBFFCFE9D3F22479391E6C77C0312D3">
    <w:name w:val="BCBFFCFE9D3F22479391E6C77C0312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Taranjeet Singh</cp:lastModifiedBy>
  <cp:revision>1</cp:revision>
  <dcterms:created xsi:type="dcterms:W3CDTF">2023-09-18T22:46:00Z</dcterms:created>
  <dcterms:modified xsi:type="dcterms:W3CDTF">2023-09-19T04:56:00Z</dcterms:modified>
</cp:coreProperties>
</file>