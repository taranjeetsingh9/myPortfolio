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D452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6308145" wp14:editId="7DDBF95F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598AFF0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">
                <v:rect id="Rectangle 604" o:spid="_x0000_s1027" style="position:absolute;width:32639;height:100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&#13;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&#13;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&#13;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&#13;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&#13;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799BED02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645B0A54" w14:textId="327EAF85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13A82FB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363BCC09" w14:textId="77777777" w:rsidR="001026A6" w:rsidRPr="00B548F1" w:rsidRDefault="00000000" w:rsidP="00312C60">
            <w:pPr>
              <w:pStyle w:val="Title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1448731290"/>
                <w:placeholder>
                  <w:docPart w:val="2153FEDA75272741A6602C5B8800B3D5"/>
                </w:placeholder>
                <w:temporary/>
                <w:showingPlcHdr/>
                <w15:appearance w15:val="hidden"/>
              </w:sdtPr>
              <w:sdtContent>
                <w:r w:rsidR="001026A6" w:rsidRPr="00152599">
                  <w:t>DIAN NUGRAHA</w:t>
                </w:r>
              </w:sdtContent>
            </w:sdt>
          </w:p>
          <w:p w14:paraId="2F0F4A77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ED6C8F5E7B342A4BA734C51D92C71E12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78A87EDC" w14:textId="77777777" w:rsidR="001026A6" w:rsidRDefault="00000000" w:rsidP="00312C60">
            <w:pPr>
              <w:pStyle w:val="Heading2"/>
            </w:pPr>
            <w:sdt>
              <w:sdtPr>
                <w:id w:val="-1804840642"/>
                <w:placeholder>
                  <w:docPart w:val="32EC6AAA14ABDA4F826749D5E78C38B0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14:paraId="7317B0A2" w14:textId="77777777" w:rsidR="001026A6" w:rsidRDefault="00000000" w:rsidP="00312C60">
            <w:sdt>
              <w:sdtPr>
                <w:id w:val="652960420"/>
                <w:placeholder>
                  <w:docPart w:val="174E2FE5CB1CAC489A319B7E2C0DEE6E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EA77A9CF9884CF4D9F5B8DA5229D8250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14:paraId="6EE03AA6" w14:textId="77777777" w:rsidR="001026A6" w:rsidRDefault="00000000" w:rsidP="00312C60">
            <w:pPr>
              <w:pStyle w:val="Heading2"/>
            </w:pPr>
            <w:sdt>
              <w:sdtPr>
                <w:id w:val="-582689465"/>
                <w:placeholder>
                  <w:docPart w:val="41D6E8CEBF7E8C4B807D320EA8D6CFA6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14:paraId="2B36DFA0" w14:textId="77777777" w:rsidR="001026A6" w:rsidRPr="00F51250" w:rsidRDefault="00000000" w:rsidP="00312C60">
            <w:sdt>
              <w:sdtPr>
                <w:id w:val="-69577986"/>
                <w:placeholder>
                  <w:docPart w:val="EC2FAECC05BC514091266F75CBB91F05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724C7B7DE808DE4BBD96C4D474F26AFD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14:paraId="732DD790" w14:textId="77777777" w:rsidR="001026A6" w:rsidRDefault="00000000" w:rsidP="00312C60">
            <w:pPr>
              <w:pStyle w:val="Heading2"/>
            </w:pPr>
            <w:sdt>
              <w:sdtPr>
                <w:id w:val="1344434410"/>
                <w:placeholder>
                  <w:docPart w:val="7A3779B2F16BA84A834905160A68CB17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14:paraId="40B3925E" w14:textId="77777777" w:rsidR="001026A6" w:rsidRDefault="00000000" w:rsidP="00312C60">
            <w:sdt>
              <w:sdtPr>
                <w:id w:val="1220023278"/>
                <w:placeholder>
                  <w:docPart w:val="C08C90BC1523D849882871773FED9D22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FA99AED249275546A6623C59635A780C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14:paraId="4402FEEF" w14:textId="77777777" w:rsidR="001026A6" w:rsidRDefault="00000000" w:rsidP="00312C60">
            <w:sdt>
              <w:sdtPr>
                <w:id w:val="-1439822760"/>
                <w:placeholder>
                  <w:docPart w:val="BD9C52E39FA7594F9DAC1AC7F88D0549"/>
                </w:placeholder>
                <w:temporary/>
                <w:showingPlcHdr/>
                <w15:appearance w15:val="hidden"/>
              </w:sdtPr>
              <w:sdtContent>
                <w:r w:rsidR="001026A6" w:rsidRPr="00535339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14:paraId="41FAE80C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F53FD24EFE33624DB90D6A0CDF5E2D2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51A4EA4D" w14:textId="77777777" w:rsidR="001026A6" w:rsidRPr="00F51250" w:rsidRDefault="00000000" w:rsidP="00312C60">
            <w:pPr>
              <w:pStyle w:val="Heading2"/>
            </w:pPr>
            <w:sdt>
              <w:sdtPr>
                <w:id w:val="-204099119"/>
                <w:placeholder>
                  <w:docPart w:val="EADF0A149DD29C4ABE97F54E91C3E4B9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="001026A6" w:rsidRPr="00F51250">
                  <w:t xml:space="preserve">, </w:t>
                </w:r>
                <w:r w:rsidR="001026A6">
                  <w:t>Berkeley, CA</w:t>
                </w:r>
              </w:sdtContent>
            </w:sdt>
          </w:p>
          <w:p w14:paraId="3EBD72ED" w14:textId="77777777" w:rsidR="001026A6" w:rsidRDefault="00000000" w:rsidP="001026A6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94DF9A005A80194395C89DEB11DD1602"/>
                </w:placeholder>
                <w:temporary/>
                <w:showingPlcHdr/>
                <w15:appearance w15:val="hidden"/>
              </w:sdtPr>
              <w:sdtContent>
                <w:r w:rsidR="001026A6" w:rsidRPr="00ED788A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14:paraId="04EEB79B" w14:textId="77777777" w:rsidR="001026A6" w:rsidRPr="000F7D04" w:rsidRDefault="00000000" w:rsidP="00312C60">
            <w:pPr>
              <w:pStyle w:val="Heading1"/>
            </w:pPr>
            <w:sdt>
              <w:sdtPr>
                <w:id w:val="501401505"/>
                <w:placeholder>
                  <w:docPart w:val="600A6A951DA30441AF85F26ABD42A94D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Communication</w:t>
                </w:r>
              </w:sdtContent>
            </w:sdt>
          </w:p>
          <w:p w14:paraId="5506700D" w14:textId="77777777" w:rsidR="001026A6" w:rsidRDefault="00000000" w:rsidP="00312C60">
            <w:sdt>
              <w:sdtPr>
                <w:id w:val="-1875068109"/>
                <w:placeholder>
                  <w:docPart w:val="4FC2BFCB9F5ECB4AA2F8B88C0B7A6666"/>
                </w:placeholder>
                <w:temporary/>
                <w:showingPlcHdr/>
                <w15:appearance w15:val="hidden"/>
              </w:sdtPr>
              <w:sdtContent>
                <w:r w:rsidR="001026A6" w:rsidRPr="004B72A7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14:paraId="73058C25" w14:textId="77777777" w:rsidR="001026A6" w:rsidRDefault="00000000" w:rsidP="00312C60">
            <w:pPr>
              <w:pStyle w:val="Heading1"/>
            </w:pPr>
            <w:sdt>
              <w:sdtPr>
                <w:id w:val="-1500878023"/>
                <w:placeholder>
                  <w:docPart w:val="EDC8557D7C1E1349B11FB63510377CF1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Leadership</w:t>
                </w:r>
              </w:sdtContent>
            </w:sdt>
          </w:p>
          <w:p w14:paraId="36DE5716" w14:textId="77777777" w:rsidR="001026A6" w:rsidRDefault="00000000" w:rsidP="00312C60">
            <w:sdt>
              <w:sdtPr>
                <w:id w:val="1835874749"/>
                <w:placeholder>
                  <w:docPart w:val="D085B31F2AEE9E42A97C7F8C387DD8F1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0ABFB333" w14:textId="77777777" w:rsidR="001026A6" w:rsidRDefault="00000000" w:rsidP="00312C60">
            <w:pPr>
              <w:pStyle w:val="Heading1"/>
            </w:pPr>
            <w:sdt>
              <w:sdtPr>
                <w:id w:val="-663852984"/>
                <w:placeholder>
                  <w:docPart w:val="85D0BC2DFB3F3D4EA2BFECB96E49C800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References</w:t>
                </w:r>
              </w:sdtContent>
            </w:sdt>
          </w:p>
          <w:p w14:paraId="774A5496" w14:textId="77777777" w:rsidR="001026A6" w:rsidRPr="00590471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DD32A97F39F66745B3C4283DF0A230CA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60B7EAE6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6DE062E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440326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3DD99F10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2C040998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0ABB5B57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4E0E9A7" wp14:editId="43705DF2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sdt>
            <w:sdtPr>
              <w:id w:val="-1120689720"/>
              <w:placeholder>
                <w:docPart w:val="DE8BC421BAF06D4083ECF4F886B33BFB"/>
              </w:placeholder>
              <w:temporary/>
              <w:showingPlcHdr/>
              <w15:appearance w15:val="hidden"/>
            </w:sdtPr>
            <w:sdtContent>
              <w:p w14:paraId="50ABCDA7" w14:textId="77777777" w:rsidR="001026A6" w:rsidRPr="00071E84" w:rsidRDefault="001026A6" w:rsidP="00312C60">
                <w:pPr>
                  <w:pStyle w:val="Information"/>
                </w:pPr>
                <w:r>
                  <w:t>210 Stars Ave</w:t>
                </w:r>
              </w:p>
              <w:p w14:paraId="69FD7095" w14:textId="77777777" w:rsidR="001026A6" w:rsidRPr="00071E84" w:rsidRDefault="001026A6" w:rsidP="00312C60">
                <w:pPr>
                  <w:pStyle w:val="Information"/>
                </w:pPr>
                <w:r>
                  <w:t>Berkeley, CA 78910</w:t>
                </w:r>
              </w:p>
            </w:sdtContent>
          </w:sdt>
        </w:tc>
        <w:tc>
          <w:tcPr>
            <w:tcW w:w="1062" w:type="dxa"/>
            <w:vMerge/>
          </w:tcPr>
          <w:p w14:paraId="3AD4FA1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8A3445" w14:textId="77777777" w:rsidR="001026A6" w:rsidRDefault="001026A6" w:rsidP="00312C60">
            <w:pPr>
              <w:pStyle w:val="Heading1"/>
            </w:pPr>
          </w:p>
        </w:tc>
      </w:tr>
      <w:tr w:rsidR="001026A6" w14:paraId="1C33AF77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1F0CD7C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7E07C98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BCB9584" w14:textId="77777777" w:rsidR="001026A6" w:rsidRDefault="001026A6" w:rsidP="00312C60">
            <w:pPr>
              <w:pStyle w:val="Heading1"/>
            </w:pPr>
          </w:p>
        </w:tc>
      </w:tr>
      <w:tr w:rsidR="001026A6" w14:paraId="763EF113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5DF18CA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8D0E22F" wp14:editId="1081F3AD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AC6A578" w14:textId="77777777" w:rsidR="001026A6" w:rsidRPr="00222466" w:rsidRDefault="00000000" w:rsidP="00312C60">
            <w:pPr>
              <w:pStyle w:val="Information"/>
            </w:pPr>
            <w:sdt>
              <w:sdtPr>
                <w:id w:val="1547187422"/>
                <w:placeholder>
                  <w:docPart w:val="5D622FAE42603A489492E50A28B1C71B"/>
                </w:placeholder>
                <w:temporary/>
                <w:showingPlcHdr/>
                <w15:appearance w15:val="hidden"/>
              </w:sdtPr>
              <w:sdtContent>
                <w:r w:rsidR="001026A6">
                  <w:t>808.555.0118</w:t>
                </w:r>
              </w:sdtContent>
            </w:sdt>
          </w:p>
        </w:tc>
        <w:tc>
          <w:tcPr>
            <w:tcW w:w="1062" w:type="dxa"/>
            <w:vMerge/>
          </w:tcPr>
          <w:p w14:paraId="11C6CD4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2BCF63B" w14:textId="77777777" w:rsidR="001026A6" w:rsidRDefault="001026A6" w:rsidP="00312C60">
            <w:pPr>
              <w:pStyle w:val="Heading1"/>
            </w:pPr>
          </w:p>
        </w:tc>
      </w:tr>
      <w:tr w:rsidR="001026A6" w14:paraId="23C85109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7B35638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65FF86F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6E9D620" w14:textId="77777777" w:rsidR="001026A6" w:rsidRDefault="001026A6" w:rsidP="00312C60">
            <w:pPr>
              <w:pStyle w:val="Heading1"/>
            </w:pPr>
          </w:p>
        </w:tc>
      </w:tr>
      <w:tr w:rsidR="001026A6" w14:paraId="66892343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56D97DB7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46DFC14" wp14:editId="6A6C690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0B8BF34" w14:textId="77777777" w:rsidR="001026A6" w:rsidRPr="00222466" w:rsidRDefault="00000000" w:rsidP="00312C60">
            <w:pPr>
              <w:pStyle w:val="Information"/>
            </w:pPr>
            <w:sdt>
              <w:sdtPr>
                <w:id w:val="949516619"/>
                <w:placeholder>
                  <w:docPart w:val="9FC2879ECD80764AA307A12578D82561"/>
                </w:placeholder>
                <w:temporary/>
                <w:showingPlcHdr/>
                <w15:appearance w15:val="hidden"/>
              </w:sdtPr>
              <w:sdtContent>
                <w:r w:rsidR="001026A6" w:rsidRPr="00100F27">
                  <w:t>dian@example.com</w:t>
                </w:r>
              </w:sdtContent>
            </w:sdt>
          </w:p>
        </w:tc>
        <w:tc>
          <w:tcPr>
            <w:tcW w:w="1062" w:type="dxa"/>
            <w:vMerge/>
          </w:tcPr>
          <w:p w14:paraId="7A8C130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AC36F13" w14:textId="77777777" w:rsidR="001026A6" w:rsidRDefault="001026A6" w:rsidP="00312C60">
            <w:pPr>
              <w:pStyle w:val="Heading1"/>
            </w:pPr>
          </w:p>
        </w:tc>
      </w:tr>
      <w:tr w:rsidR="001026A6" w14:paraId="11CCE834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361AA8BE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7C84DF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A643834" w14:textId="77777777" w:rsidR="001026A6" w:rsidRDefault="001026A6" w:rsidP="00312C60">
            <w:pPr>
              <w:pStyle w:val="Heading1"/>
            </w:pPr>
          </w:p>
        </w:tc>
      </w:tr>
      <w:tr w:rsidR="001026A6" w14:paraId="14A80FA8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7CF4C70A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C0507C1" wp14:editId="48076063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584B4A8" w14:textId="77777777" w:rsidR="001026A6" w:rsidRPr="00222466" w:rsidRDefault="00000000" w:rsidP="00312C60">
            <w:pPr>
              <w:pStyle w:val="Information"/>
            </w:pPr>
            <w:sdt>
              <w:sdtPr>
                <w:id w:val="2042172804"/>
                <w:placeholder>
                  <w:docPart w:val="E027383A94D56B4899DCECEA36699C6F"/>
                </w:placeholder>
                <w:temporary/>
                <w:showingPlcHdr/>
                <w15:appearance w15:val="hidden"/>
              </w:sdtPr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2" w:type="dxa"/>
            <w:vMerge/>
          </w:tcPr>
          <w:p w14:paraId="5F136BC5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71A3D23" w14:textId="77777777" w:rsidR="001026A6" w:rsidRDefault="001026A6" w:rsidP="00312C60">
            <w:pPr>
              <w:pStyle w:val="Heading1"/>
            </w:pPr>
          </w:p>
        </w:tc>
      </w:tr>
      <w:tr w:rsidR="001026A6" w14:paraId="4FBEDDC7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0E6D4C64" w14:textId="77777777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CD687C8FCB006D45823CA36DED286A37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12186030" w14:textId="77777777" w:rsidR="001026A6" w:rsidRPr="007443A0" w:rsidRDefault="00000000" w:rsidP="00312C60">
            <w:pPr>
              <w:pStyle w:val="Information"/>
            </w:pPr>
            <w:sdt>
              <w:sdtPr>
                <w:id w:val="-863432190"/>
                <w:placeholder>
                  <w:docPart w:val="1DE0DFBA8284164886E210C477CF43FA"/>
                </w:placeholder>
                <w:temporary/>
                <w:showingPlcHdr/>
                <w15:appearance w15:val="hidden"/>
              </w:sdtPr>
              <w:sdtContent>
                <w:r w:rsidR="001026A6" w:rsidRPr="002D3B2D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4C2ECC55" w14:textId="77777777" w:rsidR="001026A6" w:rsidRDefault="001026A6" w:rsidP="00312C60"/>
        </w:tc>
        <w:tc>
          <w:tcPr>
            <w:tcW w:w="6137" w:type="dxa"/>
            <w:vMerge/>
          </w:tcPr>
          <w:p w14:paraId="3A61A9E1" w14:textId="77777777" w:rsidR="001026A6" w:rsidRDefault="001026A6" w:rsidP="00312C60"/>
        </w:tc>
      </w:tr>
    </w:tbl>
    <w:p w14:paraId="684EE83E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F69C" w14:textId="77777777" w:rsidR="00B45BDC" w:rsidRDefault="00B45BDC" w:rsidP="00590471">
      <w:r>
        <w:separator/>
      </w:r>
    </w:p>
  </w:endnote>
  <w:endnote w:type="continuationSeparator" w:id="0">
    <w:p w14:paraId="7330F0BF" w14:textId="77777777" w:rsidR="00B45BDC" w:rsidRDefault="00B45BD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97DF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88FA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1C78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6371" w14:textId="77777777" w:rsidR="00B45BDC" w:rsidRDefault="00B45BDC" w:rsidP="00590471">
      <w:r>
        <w:separator/>
      </w:r>
    </w:p>
  </w:footnote>
  <w:footnote w:type="continuationSeparator" w:id="0">
    <w:p w14:paraId="52FD3821" w14:textId="77777777" w:rsidR="00B45BDC" w:rsidRDefault="00B45BD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45D4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BBDE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7E9E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AC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6F03AC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45BDC"/>
    <w:rsid w:val="00B62156"/>
    <w:rsid w:val="00B6466C"/>
    <w:rsid w:val="00B74FA6"/>
    <w:rsid w:val="00BB07AE"/>
    <w:rsid w:val="00BF4D49"/>
    <w:rsid w:val="00C422FD"/>
    <w:rsid w:val="00C4452C"/>
    <w:rsid w:val="00C57C37"/>
    <w:rsid w:val="00CA495A"/>
    <w:rsid w:val="00CB7967"/>
    <w:rsid w:val="00CD0114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D05F4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anjeetsingh/Library/Containers/com.microsoft.Word/Data/Library/Application%20Support/Microsoft/Office/16.0/DTS/Search/%7b35382D6C-9812-9E4C-B184-C8E32FE96C50%7dtf4486486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53FEDA75272741A6602C5B8800B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B4D8-5E1B-E541-957D-0CCFAC44D190}"/>
      </w:docPartPr>
      <w:docPartBody>
        <w:p w:rsidR="00000000" w:rsidRDefault="00000000">
          <w:pPr>
            <w:pStyle w:val="2153FEDA75272741A6602C5B8800B3D5"/>
          </w:pPr>
          <w:r w:rsidRPr="00152599">
            <w:t>DIAN NUGRAHA</w:t>
          </w:r>
        </w:p>
      </w:docPartBody>
    </w:docPart>
    <w:docPart>
      <w:docPartPr>
        <w:name w:val="ED6C8F5E7B342A4BA734C51D92C7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1CD24-6578-CA41-A00B-8BF3425F6ACF}"/>
      </w:docPartPr>
      <w:docPartBody>
        <w:p w:rsidR="00000000" w:rsidRDefault="00000000">
          <w:pPr>
            <w:pStyle w:val="ED6C8F5E7B342A4BA734C51D92C71E12"/>
          </w:pPr>
          <w:r w:rsidRPr="000F7D04">
            <w:t>Experience</w:t>
          </w:r>
        </w:p>
      </w:docPartBody>
    </w:docPart>
    <w:docPart>
      <w:docPartPr>
        <w:name w:val="32EC6AAA14ABDA4F826749D5E78C3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D96-07C4-EF48-96ED-7CA75D8261D4}"/>
      </w:docPartPr>
      <w:docPartBody>
        <w:p w:rsidR="00000000" w:rsidRDefault="00000000">
          <w:pPr>
            <w:pStyle w:val="32EC6AAA14ABDA4F826749D5E78C38B0"/>
          </w:pPr>
          <w:r>
            <w:t>Dec 20XX–Jan 20XX</w:t>
          </w:r>
        </w:p>
      </w:docPartBody>
    </w:docPart>
    <w:docPart>
      <w:docPartPr>
        <w:name w:val="174E2FE5CB1CAC489A319B7E2C0DE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BBFB7-7ECF-214B-98F5-DCECB9B7E12B}"/>
      </w:docPartPr>
      <w:docPartBody>
        <w:p w:rsidR="00000000" w:rsidRDefault="00000000">
          <w:pPr>
            <w:pStyle w:val="174E2FE5CB1CAC489A319B7E2C0DEE6E"/>
          </w:pPr>
          <w:r>
            <w:t>Office Manager</w:t>
          </w:r>
        </w:p>
      </w:docPartBody>
    </w:docPart>
    <w:docPart>
      <w:docPartPr>
        <w:name w:val="EA77A9CF9884CF4D9F5B8DA5229D8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A1530-C1BD-CE4A-A98F-160D89EFC9BE}"/>
      </w:docPartPr>
      <w:docPartBody>
        <w:p w:rsidR="00000000" w:rsidRDefault="00000000">
          <w:pPr>
            <w:pStyle w:val="EA77A9CF9884CF4D9F5B8DA5229D8250"/>
          </w:pPr>
          <w:r>
            <w:t>Northwind Traders</w:t>
          </w:r>
        </w:p>
      </w:docPartBody>
    </w:docPart>
    <w:docPart>
      <w:docPartPr>
        <w:name w:val="41D6E8CEBF7E8C4B807D320EA8D6C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84DC-1DE1-1F4E-8009-631BE142D70F}"/>
      </w:docPartPr>
      <w:docPartBody>
        <w:p w:rsidR="00000000" w:rsidRDefault="00000000">
          <w:pPr>
            <w:pStyle w:val="41D6E8CEBF7E8C4B807D320EA8D6CFA6"/>
          </w:pPr>
          <w:r>
            <w:t>Feb 20XX–Dec 20XX</w:t>
          </w:r>
        </w:p>
      </w:docPartBody>
    </w:docPart>
    <w:docPart>
      <w:docPartPr>
        <w:name w:val="EC2FAECC05BC514091266F75CBB9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9C3C7-9201-A54E-9734-8374930FA1C0}"/>
      </w:docPartPr>
      <w:docPartBody>
        <w:p w:rsidR="00000000" w:rsidRDefault="00000000">
          <w:pPr>
            <w:pStyle w:val="EC2FAECC05BC514091266F75CBB91F05"/>
          </w:pPr>
          <w:r>
            <w:t>Administrative Assistant</w:t>
          </w:r>
        </w:p>
      </w:docPartBody>
    </w:docPart>
    <w:docPart>
      <w:docPartPr>
        <w:name w:val="724C7B7DE808DE4BBD96C4D474F2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7B-FEA2-0746-919F-C372D7C73B30}"/>
      </w:docPartPr>
      <w:docPartBody>
        <w:p w:rsidR="00000000" w:rsidRDefault="00000000">
          <w:pPr>
            <w:pStyle w:val="724C7B7DE808DE4BBD96C4D474F26AFD"/>
          </w:pPr>
          <w:r>
            <w:t>Wide World Importers</w:t>
          </w:r>
        </w:p>
      </w:docPartBody>
    </w:docPart>
    <w:docPart>
      <w:docPartPr>
        <w:name w:val="7A3779B2F16BA84A834905160A68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30C4-154E-5C49-915A-14D360FACA29}"/>
      </w:docPartPr>
      <w:docPartBody>
        <w:p w:rsidR="00000000" w:rsidRDefault="00000000">
          <w:pPr>
            <w:pStyle w:val="7A3779B2F16BA84A834905160A68CB17"/>
          </w:pPr>
          <w:r>
            <w:t>Mar 20XX–Feb 20XX</w:t>
          </w:r>
        </w:p>
      </w:docPartBody>
    </w:docPart>
    <w:docPart>
      <w:docPartPr>
        <w:name w:val="C08C90BC1523D849882871773FED9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AF4E6-FCC2-CC40-8EAC-5B94ED0D7F76}"/>
      </w:docPartPr>
      <w:docPartBody>
        <w:p w:rsidR="00000000" w:rsidRDefault="00000000">
          <w:pPr>
            <w:pStyle w:val="C08C90BC1523D849882871773FED9D22"/>
          </w:pPr>
          <w:r>
            <w:t>Office Intern</w:t>
          </w:r>
        </w:p>
      </w:docPartBody>
    </w:docPart>
    <w:docPart>
      <w:docPartPr>
        <w:name w:val="FA99AED249275546A6623C59635A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27096-7D2D-2E42-8165-8D5A01A2EF58}"/>
      </w:docPartPr>
      <w:docPartBody>
        <w:p w:rsidR="00000000" w:rsidRDefault="00000000">
          <w:pPr>
            <w:pStyle w:val="FA99AED249275546A6623C59635A780C"/>
          </w:pPr>
          <w:r>
            <w:t>Olson Harris, Ltd.</w:t>
          </w:r>
        </w:p>
      </w:docPartBody>
    </w:docPart>
    <w:docPart>
      <w:docPartPr>
        <w:name w:val="BD9C52E39FA7594F9DAC1AC7F88D0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34E93-E17C-EC47-846A-7C1FCD04306A}"/>
      </w:docPartPr>
      <w:docPartBody>
        <w:p w:rsidR="00000000" w:rsidRDefault="00000000">
          <w:pPr>
            <w:pStyle w:val="BD9C52E39FA7594F9DAC1AC7F88D0549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F53FD24EFE33624DB90D6A0CDF5E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34C5B-8965-5348-A96E-DF89E67D6ED1}"/>
      </w:docPartPr>
      <w:docPartBody>
        <w:p w:rsidR="00000000" w:rsidRDefault="00000000">
          <w:pPr>
            <w:pStyle w:val="F53FD24EFE33624DB90D6A0CDF5E2D23"/>
          </w:pPr>
          <w:r w:rsidRPr="000F7D04">
            <w:t>Education</w:t>
          </w:r>
        </w:p>
      </w:docPartBody>
    </w:docPart>
    <w:docPart>
      <w:docPartPr>
        <w:name w:val="EADF0A149DD29C4ABE97F54E91C3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6ADC-D35F-2648-9483-1E0B7CB93B38}"/>
      </w:docPartPr>
      <w:docPartBody>
        <w:p w:rsidR="00000000" w:rsidRDefault="00000000">
          <w:pPr>
            <w:pStyle w:val="EADF0A149DD29C4ABE97F54E91C3E4B9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94DF9A005A80194395C89DEB11DD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1AFC-2FED-564A-9018-F5E0A9C74E1C}"/>
      </w:docPartPr>
      <w:docPartBody>
        <w:p w:rsidR="00000000" w:rsidRDefault="00000000">
          <w:pPr>
            <w:pStyle w:val="94DF9A005A80194395C89DEB11DD1602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600A6A951DA30441AF85F26ABD42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44932-A08F-1A4D-95F5-A36D384A9798}"/>
      </w:docPartPr>
      <w:docPartBody>
        <w:p w:rsidR="00000000" w:rsidRDefault="00000000">
          <w:pPr>
            <w:pStyle w:val="600A6A951DA30441AF85F26ABD42A94D"/>
          </w:pPr>
          <w:r w:rsidRPr="000F7D04">
            <w:t>Communication</w:t>
          </w:r>
        </w:p>
      </w:docPartBody>
    </w:docPart>
    <w:docPart>
      <w:docPartPr>
        <w:name w:val="4FC2BFCB9F5ECB4AA2F8B88C0B7A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5C576-A006-4F49-9EC8-1DFB0ADD0794}"/>
      </w:docPartPr>
      <w:docPartBody>
        <w:p w:rsidR="00000000" w:rsidRDefault="00000000">
          <w:pPr>
            <w:pStyle w:val="4FC2BFCB9F5ECB4AA2F8B88C0B7A6666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EDC8557D7C1E1349B11FB63510377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98D25-BF29-8C44-9010-F60D1C15AF42}"/>
      </w:docPartPr>
      <w:docPartBody>
        <w:p w:rsidR="00000000" w:rsidRDefault="00000000">
          <w:pPr>
            <w:pStyle w:val="EDC8557D7C1E1349B11FB63510377CF1"/>
          </w:pPr>
          <w:r w:rsidRPr="000F7D04">
            <w:t>Leadership</w:t>
          </w:r>
        </w:p>
      </w:docPartBody>
    </w:docPart>
    <w:docPart>
      <w:docPartPr>
        <w:name w:val="D085B31F2AEE9E42A97C7F8C387D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7F9F-ED27-4747-935F-FC7E29DA6C2D}"/>
      </w:docPartPr>
      <w:docPartBody>
        <w:p w:rsidR="00000000" w:rsidRDefault="00000000">
          <w:pPr>
            <w:pStyle w:val="D085B31F2AEE9E42A97C7F8C387DD8F1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85D0BC2DFB3F3D4EA2BFECB96E49C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01CD-0C99-D64D-847C-A3F4E297804B}"/>
      </w:docPartPr>
      <w:docPartBody>
        <w:p w:rsidR="00000000" w:rsidRDefault="00000000">
          <w:pPr>
            <w:pStyle w:val="85D0BC2DFB3F3D4EA2BFECB96E49C800"/>
          </w:pPr>
          <w:r w:rsidRPr="000F7D04">
            <w:t>References</w:t>
          </w:r>
        </w:p>
      </w:docPartBody>
    </w:docPart>
    <w:docPart>
      <w:docPartPr>
        <w:name w:val="DD32A97F39F66745B3C4283DF0A2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E10CA-2524-F641-830B-2F83700CE139}"/>
      </w:docPartPr>
      <w:docPartBody>
        <w:p w:rsidR="00000000" w:rsidRDefault="00000000">
          <w:pPr>
            <w:pStyle w:val="DD32A97F39F66745B3C4283DF0A230CA"/>
          </w:pPr>
          <w:r w:rsidRPr="00B548F1">
            <w:t>Available upon request.</w:t>
          </w:r>
        </w:p>
      </w:docPartBody>
    </w:docPart>
    <w:docPart>
      <w:docPartPr>
        <w:name w:val="DE8BC421BAF06D4083ECF4F886B3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D74D-D468-3A4F-B789-F0BB609CFBD1}"/>
      </w:docPartPr>
      <w:docPartBody>
        <w:p w:rsidR="00000000" w:rsidRPr="00071E84" w:rsidRDefault="00000000" w:rsidP="00312C60">
          <w:pPr>
            <w:pStyle w:val="Information"/>
          </w:pPr>
          <w:r>
            <w:t>210 Stars Ave</w:t>
          </w:r>
        </w:p>
        <w:p w:rsidR="00000000" w:rsidRDefault="00000000">
          <w:pPr>
            <w:pStyle w:val="DE8BC421BAF06D4083ECF4F886B33BFB"/>
          </w:pPr>
          <w:r>
            <w:t>Berkeley, CA 78910</w:t>
          </w:r>
        </w:p>
      </w:docPartBody>
    </w:docPart>
    <w:docPart>
      <w:docPartPr>
        <w:name w:val="5D622FAE42603A489492E50A28B1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B786-B9BB-3047-B2F0-1AE9A8F2F32F}"/>
      </w:docPartPr>
      <w:docPartBody>
        <w:p w:rsidR="00000000" w:rsidRDefault="00000000">
          <w:pPr>
            <w:pStyle w:val="5D622FAE42603A489492E50A28B1C71B"/>
          </w:pPr>
          <w:r>
            <w:t>808.555.0118</w:t>
          </w:r>
        </w:p>
      </w:docPartBody>
    </w:docPart>
    <w:docPart>
      <w:docPartPr>
        <w:name w:val="9FC2879ECD80764AA307A12578D82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C80B-29CD-A84A-AC85-F619A93228EF}"/>
      </w:docPartPr>
      <w:docPartBody>
        <w:p w:rsidR="00000000" w:rsidRDefault="00000000">
          <w:pPr>
            <w:pStyle w:val="9FC2879ECD80764AA307A12578D82561"/>
          </w:pPr>
          <w:r w:rsidRPr="00100F27">
            <w:t>dian@example.com</w:t>
          </w:r>
        </w:p>
      </w:docPartBody>
    </w:docPart>
    <w:docPart>
      <w:docPartPr>
        <w:name w:val="E027383A94D56B4899DCECEA3669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A777-FAA0-5346-B242-E6EF77EC09D3}"/>
      </w:docPartPr>
      <w:docPartBody>
        <w:p w:rsidR="00000000" w:rsidRDefault="00000000">
          <w:pPr>
            <w:pStyle w:val="E027383A94D56B4899DCECEA36699C6F"/>
          </w:pPr>
          <w:r>
            <w:t>www.greatsiteaddress.com</w:t>
          </w:r>
        </w:p>
      </w:docPartBody>
    </w:docPart>
    <w:docPart>
      <w:docPartPr>
        <w:name w:val="CD687C8FCB006D45823CA36DED28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E23E-A0A0-B244-9134-B226B38A7668}"/>
      </w:docPartPr>
      <w:docPartBody>
        <w:p w:rsidR="00000000" w:rsidRDefault="00000000">
          <w:pPr>
            <w:pStyle w:val="CD687C8FCB006D45823CA36DED286A37"/>
          </w:pPr>
          <w:r>
            <w:t>Objective</w:t>
          </w:r>
        </w:p>
      </w:docPartBody>
    </w:docPart>
    <w:docPart>
      <w:docPartPr>
        <w:name w:val="1DE0DFBA8284164886E210C477CF4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A049A-A261-7042-A9C1-94CDA108D774}"/>
      </w:docPartPr>
      <w:docPartBody>
        <w:p w:rsidR="00000000" w:rsidRDefault="00000000">
          <w:pPr>
            <w:pStyle w:val="1DE0DFBA8284164886E210C477CF43FA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7"/>
    <w:rsid w:val="009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3FEDA75272741A6602C5B8800B3D5">
    <w:name w:val="2153FEDA75272741A6602C5B8800B3D5"/>
  </w:style>
  <w:style w:type="paragraph" w:customStyle="1" w:styleId="ED6C8F5E7B342A4BA734C51D92C71E12">
    <w:name w:val="ED6C8F5E7B342A4BA734C51D92C71E12"/>
  </w:style>
  <w:style w:type="paragraph" w:customStyle="1" w:styleId="32EC6AAA14ABDA4F826749D5E78C38B0">
    <w:name w:val="32EC6AAA14ABDA4F826749D5E78C38B0"/>
  </w:style>
  <w:style w:type="paragraph" w:customStyle="1" w:styleId="174E2FE5CB1CAC489A319B7E2C0DEE6E">
    <w:name w:val="174E2FE5CB1CAC489A319B7E2C0DEE6E"/>
  </w:style>
  <w:style w:type="paragraph" w:customStyle="1" w:styleId="EA77A9CF9884CF4D9F5B8DA5229D8250">
    <w:name w:val="EA77A9CF9884CF4D9F5B8DA5229D8250"/>
  </w:style>
  <w:style w:type="paragraph" w:customStyle="1" w:styleId="41D6E8CEBF7E8C4B807D320EA8D6CFA6">
    <w:name w:val="41D6E8CEBF7E8C4B807D320EA8D6CFA6"/>
  </w:style>
  <w:style w:type="paragraph" w:customStyle="1" w:styleId="EC2FAECC05BC514091266F75CBB91F05">
    <w:name w:val="EC2FAECC05BC514091266F75CBB91F05"/>
  </w:style>
  <w:style w:type="paragraph" w:customStyle="1" w:styleId="724C7B7DE808DE4BBD96C4D474F26AFD">
    <w:name w:val="724C7B7DE808DE4BBD96C4D474F26AFD"/>
  </w:style>
  <w:style w:type="paragraph" w:customStyle="1" w:styleId="7A3779B2F16BA84A834905160A68CB17">
    <w:name w:val="7A3779B2F16BA84A834905160A68CB17"/>
  </w:style>
  <w:style w:type="paragraph" w:customStyle="1" w:styleId="C08C90BC1523D849882871773FED9D22">
    <w:name w:val="C08C90BC1523D849882871773FED9D22"/>
  </w:style>
  <w:style w:type="paragraph" w:customStyle="1" w:styleId="FA99AED249275546A6623C59635A780C">
    <w:name w:val="FA99AED249275546A6623C59635A780C"/>
  </w:style>
  <w:style w:type="paragraph" w:customStyle="1" w:styleId="BD9C52E39FA7594F9DAC1AC7F88D0549">
    <w:name w:val="BD9C52E39FA7594F9DAC1AC7F88D0549"/>
  </w:style>
  <w:style w:type="paragraph" w:customStyle="1" w:styleId="F53FD24EFE33624DB90D6A0CDF5E2D23">
    <w:name w:val="F53FD24EFE33624DB90D6A0CDF5E2D23"/>
  </w:style>
  <w:style w:type="paragraph" w:customStyle="1" w:styleId="EADF0A149DD29C4ABE97F54E91C3E4B9">
    <w:name w:val="EADF0A149DD29C4ABE97F54E91C3E4B9"/>
  </w:style>
  <w:style w:type="paragraph" w:customStyle="1" w:styleId="94DF9A005A80194395C89DEB11DD1602">
    <w:name w:val="94DF9A005A80194395C89DEB11DD1602"/>
  </w:style>
  <w:style w:type="paragraph" w:customStyle="1" w:styleId="600A6A951DA30441AF85F26ABD42A94D">
    <w:name w:val="600A6A951DA30441AF85F26ABD42A94D"/>
  </w:style>
  <w:style w:type="paragraph" w:customStyle="1" w:styleId="4FC2BFCB9F5ECB4AA2F8B88C0B7A6666">
    <w:name w:val="4FC2BFCB9F5ECB4AA2F8B88C0B7A6666"/>
  </w:style>
  <w:style w:type="paragraph" w:customStyle="1" w:styleId="EDC8557D7C1E1349B11FB63510377CF1">
    <w:name w:val="EDC8557D7C1E1349B11FB63510377CF1"/>
  </w:style>
  <w:style w:type="paragraph" w:customStyle="1" w:styleId="D085B31F2AEE9E42A97C7F8C387DD8F1">
    <w:name w:val="D085B31F2AEE9E42A97C7F8C387DD8F1"/>
  </w:style>
  <w:style w:type="paragraph" w:customStyle="1" w:styleId="85D0BC2DFB3F3D4EA2BFECB96E49C800">
    <w:name w:val="85D0BC2DFB3F3D4EA2BFECB96E49C800"/>
  </w:style>
  <w:style w:type="paragraph" w:customStyle="1" w:styleId="DD32A97F39F66745B3C4283DF0A230CA">
    <w:name w:val="DD32A97F39F66745B3C4283DF0A230CA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/>
      <w:contextualSpacing/>
    </w:pPr>
    <w:rPr>
      <w:rFonts w:eastAsia="Times New Roman" w:cs="Times New Roman"/>
      <w:color w:val="FFFFFF" w:themeColor="background1"/>
      <w:kern w:val="0"/>
      <w:sz w:val="22"/>
      <w:szCs w:val="17"/>
      <w:lang w:val="en-GB"/>
      <w14:ligatures w14:val="none"/>
    </w:rPr>
  </w:style>
  <w:style w:type="paragraph" w:customStyle="1" w:styleId="DE8BC421BAF06D4083ECF4F886B33BFB">
    <w:name w:val="DE8BC421BAF06D4083ECF4F886B33BFB"/>
  </w:style>
  <w:style w:type="paragraph" w:customStyle="1" w:styleId="5D622FAE42603A489492E50A28B1C71B">
    <w:name w:val="5D622FAE42603A489492E50A28B1C71B"/>
  </w:style>
  <w:style w:type="paragraph" w:customStyle="1" w:styleId="9FC2879ECD80764AA307A12578D82561">
    <w:name w:val="9FC2879ECD80764AA307A12578D82561"/>
  </w:style>
  <w:style w:type="paragraph" w:customStyle="1" w:styleId="E027383A94D56B4899DCECEA36699C6F">
    <w:name w:val="E027383A94D56B4899DCECEA36699C6F"/>
  </w:style>
  <w:style w:type="paragraph" w:customStyle="1" w:styleId="CD687C8FCB006D45823CA36DED286A37">
    <w:name w:val="CD687C8FCB006D45823CA36DED286A37"/>
  </w:style>
  <w:style w:type="paragraph" w:customStyle="1" w:styleId="1DE0DFBA8284164886E210C477CF43FA">
    <w:name w:val="1DE0DFBA8284164886E210C477CF4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resume.dotx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2023-09-18T22:48:00Z</dcterms:created>
  <dcterms:modified xsi:type="dcterms:W3CDTF">2023-09-19T04:51:00Z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